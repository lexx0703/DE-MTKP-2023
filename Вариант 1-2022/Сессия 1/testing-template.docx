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05" w:type="dxa"/>
        <w:tblInd w:w="85" w:type="dxa"/>
        <w:tblLayout w:type="fixed"/>
        <w:tblLook w:val="00A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31680" w:firstLineChars="1" w:firstLine="31680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Heading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Heading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3A1145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3A1145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3A1145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3A1145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3A1145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A1145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3A1145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3A1145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3A1145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A1145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3A1145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A1145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Heading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Heading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Heading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Heading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Heading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316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  <w:bookmarkStart w:id="0" w:name="_GoBack"/>
      <w:bookmarkEnd w:id="0"/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D53" w:rsidRDefault="00F27D53" w:rsidP="00041C18">
      <w:pPr>
        <w:spacing w:after="0" w:line="240" w:lineRule="auto"/>
      </w:pPr>
      <w:r>
        <w:separator/>
      </w:r>
    </w:p>
  </w:endnote>
  <w:endnote w:type="continuationSeparator" w:id="0">
    <w:p w:rsidR="00F27D53" w:rsidRDefault="00F27D5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D53" w:rsidRDefault="00F27D53" w:rsidP="00041C18">
      <w:pPr>
        <w:spacing w:after="0" w:line="240" w:lineRule="auto"/>
      </w:pPr>
      <w:r>
        <w:separator/>
      </w:r>
    </w:p>
  </w:footnote>
  <w:footnote w:type="continuationSeparator" w:id="0">
    <w:p w:rsidR="00F27D53" w:rsidRDefault="00F27D53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1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41C18"/>
    <w:rPr>
      <w:rFonts w:cs="Times New Roman"/>
      <w:lang w:val="en-GB"/>
    </w:rPr>
  </w:style>
  <w:style w:type="paragraph" w:styleId="Footer">
    <w:name w:val="footer"/>
    <w:basedOn w:val="Normal"/>
    <w:link w:val="FooterChar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5</Pages>
  <Words>638</Words>
  <Characters>3639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2017-11-22T08:18:00Z</dcterms:modified>
</cp:coreProperties>
</file>